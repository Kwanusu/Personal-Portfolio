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7B" w:rsidRDefault="008D283C">
      <w:pPr>
        <w:pStyle w:val="SectionHeading"/>
      </w:pPr>
      <w:r>
        <w:rPr>
          <w:noProof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27B" w:rsidRDefault="00BE56B2">
                              <w:pPr>
                                <w:pStyle w:val="Name"/>
                              </w:pPr>
                              <w:r>
                                <w:t>Joseph Kwanusu</w:t>
                              </w:r>
                            </w:p>
                            <w:p w:rsidR="007A027B" w:rsidRDefault="00B26D47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sdt>
                                <w:sdtPr>
                                  <w:id w:val="972643682"/>
                                  <w:placeholder>
                                    <w:docPart w:val="7D2ED7D7CCA94DBBBB0E31D7784CABC0"/>
                                  </w:placeholder>
                                  <w:temporary/>
                                  <w:showingPlcHdr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8D283C">
                                    <w:t>[Job Title]</w:t>
                                  </w:r>
                                </w:sdtContent>
                              </w:sdt>
                              <w:r w:rsidR="00BE56B2">
                                <w:t>Fullstack Web Engineer</w:t>
                              </w:r>
                            </w:p>
                            <w:sdt>
                              <w:sdtPr>
                                <w:id w:val="-689379014"/>
                                <w:placeholder>
                                  <w:docPart w:val="7D2ED7D7CCA94DBBBB0E31D7784CABC0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7A027B" w:rsidRDefault="008D283C">
                                  <w:pPr>
                                    <w:pStyle w:val="KeyPoint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27B" w:rsidRDefault="00BE56B2">
                              <w:r>
                                <w:t>P.O Box 6, -50100 Kipkarren River</w:t>
                              </w:r>
                              <w:sdt>
                                <w:sdtPr>
                                  <w:alias w:val="Address"/>
                                  <w:id w:val="857930560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r>
                                    <w:t xml:space="preserve">     </w:t>
                                  </w:r>
                                </w:sdtContent>
                              </w:sdt>
                            </w:p>
                            <w:p w:rsidR="007A027B" w:rsidRDefault="00B26D47">
                              <w:pPr>
                                <w:pStyle w:val="ContactInfo"/>
                              </w:pPr>
                              <w:sdt>
                                <w:sdtPr>
                                  <w:alias w:val="Telephone"/>
                                  <w:tag w:val=""/>
                                  <w:id w:val="1004709174"/>
                                  <w:showingPlcHdr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8D283C">
                                    <w:t>[Telephone]</w:t>
                                  </w:r>
                                </w:sdtContent>
                              </w:sdt>
                              <w:r w:rsidR="00BE56B2">
                                <w:t>+254725439354</w:t>
                              </w:r>
                            </w:p>
                            <w:p w:rsidR="007A027B" w:rsidRDefault="00B26D47">
                              <w:pPr>
                                <w:pStyle w:val="ContactInfo"/>
                              </w:pPr>
                              <w:sdt>
                                <w:sdtPr>
                                  <w:alias w:val="Email"/>
                                  <w:tag w:val=""/>
                                  <w:id w:val="208726970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8D283C">
                                    <w:t>[Email]</w:t>
                                  </w:r>
                                </w:sdtContent>
                              </w:sdt>
                              <w:r w:rsidR="00BE56B2">
                                <w:t>kwanusujoseph@gmail.com</w:t>
                              </w:r>
                            </w:p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8D283C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7A027B" w:rsidRDefault="00BE56B2">
                        <w:pPr>
                          <w:pStyle w:val="Name"/>
                        </w:pPr>
                        <w:r>
                          <w:t>Joseph Kwanusu</w:t>
                        </w:r>
                      </w:p>
                      <w:p w:rsidR="007A027B" w:rsidRDefault="00B26D47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sdt>
                          <w:sdtPr>
                            <w:id w:val="972643682"/>
                            <w:placeholder>
                              <w:docPart w:val="7D2ED7D7CCA94DBBBB0E31D7784CABC0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 w:rsidR="008D283C">
                              <w:t>[Job Title]</w:t>
                            </w:r>
                          </w:sdtContent>
                        </w:sdt>
                        <w:r w:rsidR="00BE56B2">
                          <w:t>Fullstack Web Engineer</w:t>
                        </w:r>
                      </w:p>
                      <w:sdt>
                        <w:sdtPr>
                          <w:id w:val="-689379014"/>
                          <w:placeholder>
                            <w:docPart w:val="7D2ED7D7CCA94DBBBB0E31D7784CABC0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:rsidR="007A027B" w:rsidRDefault="008D283C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p w:rsidR="007A027B" w:rsidRDefault="00BE56B2">
                        <w:r>
                          <w:t>P.O Box 6, -50100 Kipkarren River</w:t>
                        </w:r>
                        <w:sdt>
                          <w:sdtPr>
                            <w:alias w:val="Address"/>
                            <w:id w:val="857930560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r>
                              <w:t xml:space="preserve">     </w:t>
                            </w:r>
                          </w:sdtContent>
                        </w:sdt>
                      </w:p>
                      <w:p w:rsidR="007A027B" w:rsidRDefault="00B26D47">
                        <w:pPr>
                          <w:pStyle w:val="ContactInfo"/>
                        </w:pPr>
                        <w:sdt>
                          <w:sdtPr>
                            <w:alias w:val="Telephone"/>
                            <w:tag w:val=""/>
                            <w:id w:val="1004709174"/>
                            <w:showingPlcHdr/>
                            <w:dataBinding w:prefixMappings="xmlns:ns0='http://schemas.microsoft.com/office/2006/coverPageProps' 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r w:rsidR="008D283C">
                              <w:t>[Telephone]</w:t>
                            </w:r>
                          </w:sdtContent>
                        </w:sdt>
                        <w:r w:rsidR="00BE56B2">
                          <w:t>+254725439354</w:t>
                        </w:r>
                      </w:p>
                      <w:p w:rsidR="007A027B" w:rsidRDefault="00B26D47">
                        <w:pPr>
                          <w:pStyle w:val="ContactInfo"/>
                        </w:pPr>
                        <w:sdt>
                          <w:sdtPr>
                            <w:alias w:val="Email"/>
                            <w:tag w:val=""/>
                            <w:id w:val="2087269705"/>
                            <w:showingPlcHdr/>
                            <w:dataBinding w:prefixMappings="xmlns:ns0='http://schemas.microsoft.com/office/2006/coverPageProps' " w:xpath="/ns0:CoverPageProperties[1]/ns0:CompanyEmail[1]" w:storeItemID="{55AF091B-3C7A-41E3-B477-F2FDAA23CFDA}"/>
                            <w:text/>
                          </w:sdtPr>
                          <w:sdtEndPr/>
                          <w:sdtContent>
                            <w:r w:rsidR="008D283C">
                              <w:t>[Email]</w:t>
                            </w:r>
                          </w:sdtContent>
                        </w:sdt>
                        <w:r w:rsidR="00BE56B2">
                          <w:t>kwanusujoseph@gmail.com</w:t>
                        </w:r>
                      </w:p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7A027B" w:rsidRDefault="008D283C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  <w:bookmarkStart w:id="0" w:name="_GoBack"/>
      <w:bookmarkEnd w:id="0"/>
    </w:p>
    <w:sdt>
      <w:sdtPr>
        <w:id w:val="1690487667"/>
        <w:placeholder>
          <w:docPart w:val="7425F66D251543DABD947DF29999FE37"/>
        </w:placeholder>
        <w:temporary/>
        <w:showingPlcHdr/>
        <w15:appearance w15:val="hidden"/>
      </w:sdtPr>
      <w:sdtEndPr/>
      <w:sdtContent>
        <w:p w:rsidR="007A027B" w:rsidRDefault="008D283C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7A027B" w:rsidRDefault="008D283C">
          <w:r>
            <w:t>Need 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sdtContent>
    </w:sdt>
    <w:p w:rsidR="007A027B" w:rsidRDefault="008D283C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32561A4F8C9A46A297DAEF190B29D325"/>
            </w:placeholder>
            <w15:repeatingSectionItem/>
          </w:sdtPr>
          <w:sdtEndPr/>
          <w:sdtContent>
            <w:sdt>
              <w:sdtPr>
                <w:id w:val="1438944690"/>
                <w:placeholder>
                  <w:docPart w:val="0725572AD0E7435E9AD941B38F15205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7A027B" w:rsidRDefault="008D283C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117267474"/>
                <w:placeholder>
                  <w:docPart w:val="1A02A665C06E435D8168AA243727942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7A027B" w:rsidRDefault="008D283C">
                  <w:pPr>
                    <w:pStyle w:val="Subsection"/>
                  </w:pPr>
                  <w:r>
                    <w:t>[Company]</w:t>
                  </w:r>
                </w:p>
              </w:sdtContent>
            </w:sdt>
            <w:sdt>
              <w:sdtPr>
                <w:id w:val="-600799657"/>
                <w:placeholder>
                  <w:docPart w:val="3850FB81F3C34334AC6DAB06CAE3B9C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7A027B" w:rsidRDefault="008D283C">
                  <w:pPr>
                    <w:pStyle w:val="Description"/>
                  </w:pPr>
                  <w:r>
                    <w:t>[Position Held]</w:t>
                  </w:r>
                </w:p>
              </w:sdtContent>
            </w:sdt>
            <w:sdt>
              <w:sdtPr>
                <w:id w:val="-1879080047"/>
                <w:placeholder>
                  <w:docPart w:val="903199434168447FAFFB7CB6A896224C"/>
                </w:placeholder>
                <w:temporary/>
                <w:showingPlcHdr/>
                <w15:appearance w15:val="hidden"/>
              </w:sdtPr>
              <w:sdtEndPr/>
              <w:sdtContent>
                <w:p w:rsidR="007A027B" w:rsidRDefault="008D283C">
                  <w:pPr>
                    <w:pStyle w:val="ListBullet"/>
                  </w:pPr>
                  <w:r>
                    <w:t>Click here to enter text.</w:t>
                  </w:r>
                </w:p>
                <w:p w:rsidR="007A027B" w:rsidRDefault="008D283C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Click here to enter text</w:t>
                  </w:r>
                </w:p>
                <w:p w:rsidR="007A027B" w:rsidRDefault="008D283C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:rsidR="007A027B" w:rsidRDefault="008D283C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32561A4F8C9A46A297DAEF190B29D325"/>
            </w:placeholder>
            <w15:repeatingSectionItem/>
          </w:sdtPr>
          <w:sdtEndPr/>
          <w:sdtContent>
            <w:sdt>
              <w:sdtPr>
                <w:id w:val="-834685027"/>
                <w:placeholder>
                  <w:docPart w:val="0725572AD0E7435E9AD941B38F15205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7A027B" w:rsidRDefault="008D283C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898628329"/>
                <w:placeholder>
                  <w:docPart w:val="3454E05A46684B18AF655631E08E6FF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7A027B" w:rsidRDefault="008D283C">
                  <w:pPr>
                    <w:pStyle w:val="Subsection"/>
                  </w:pPr>
                  <w:r>
                    <w:t>[School Name, Location]</w:t>
                  </w:r>
                </w:p>
              </w:sdtContent>
            </w:sdt>
            <w:sdt>
              <w:sdtPr>
                <w:id w:val="-1768997263"/>
                <w:placeholder>
                  <w:docPart w:val="5B35E8101FD84E59A2690FD7A4B8394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7A027B" w:rsidRDefault="008D283C">
                  <w:pPr>
                    <w:pStyle w:val="Description"/>
                  </w:pPr>
                  <w:r>
                    <w:t>[Degree]</w:t>
                  </w:r>
                </w:p>
              </w:sdtContent>
            </w:sdt>
            <w:sdt>
              <w:sdtPr>
                <w:id w:val="-1018540442"/>
                <w:placeholder>
                  <w:docPart w:val="27DBCE37F93E4830A017B12DBC976BA0"/>
                </w:placeholder>
                <w:temporary/>
                <w:showingPlcHdr/>
                <w15:appearance w15:val="hidden"/>
              </w:sdtPr>
              <w:sdtEndPr/>
              <w:sdtContent>
                <w:p w:rsidR="007A027B" w:rsidRDefault="008D283C">
                  <w:pPr>
                    <w:pStyle w:val="ListBullet"/>
                  </w:pPr>
                  <w:r>
                    <w:t>Click here to enter text.</w:t>
                  </w:r>
                </w:p>
                <w:p w:rsidR="007A027B" w:rsidRDefault="008D283C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:rsidR="007A027B" w:rsidRDefault="008D283C">
      <w:pPr>
        <w:pStyle w:val="SectionHeading"/>
      </w:pPr>
      <w:r>
        <w:t>References</w:t>
      </w:r>
    </w:p>
    <w:p w:rsidR="007A027B" w:rsidRDefault="008D283C">
      <w:r>
        <w:t>References are available upon request.</w:t>
      </w:r>
    </w:p>
    <w:sectPr w:rsidR="007A027B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D47" w:rsidRDefault="00B26D47">
      <w:pPr>
        <w:spacing w:after="0" w:line="240" w:lineRule="auto"/>
      </w:pPr>
      <w:r>
        <w:separator/>
      </w:r>
    </w:p>
  </w:endnote>
  <w:endnote w:type="continuationSeparator" w:id="0">
    <w:p w:rsidR="00B26D47" w:rsidRDefault="00B2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027B" w:rsidRDefault="008D283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7A027B" w:rsidRDefault="008D283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D47" w:rsidRDefault="00B26D47">
      <w:pPr>
        <w:spacing w:after="0" w:line="240" w:lineRule="auto"/>
      </w:pPr>
      <w:r>
        <w:separator/>
      </w:r>
    </w:p>
  </w:footnote>
  <w:footnote w:type="continuationSeparator" w:id="0">
    <w:p w:rsidR="00B26D47" w:rsidRDefault="00B26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D157B88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86A0759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B2"/>
    <w:rsid w:val="0004326D"/>
    <w:rsid w:val="007A027B"/>
    <w:rsid w:val="008D283C"/>
    <w:rsid w:val="00B26D47"/>
    <w:rsid w:val="00B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284F68-C659-4F39-968C-34E5C835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25F66D251543DABD947DF29999F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D2D58-8123-459C-86BB-9EBAA7527C24}"/>
      </w:docPartPr>
      <w:docPartBody>
        <w:p w:rsidR="00356376" w:rsidRDefault="0083388D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000000" w:rsidRDefault="0083388D">
          <w:pPr>
            <w:pStyle w:val="7425F66D251543DABD947DF29999FE37"/>
          </w:pPr>
          <w:r>
            <w:t xml:space="preserve">Need </w:t>
          </w:r>
          <w:r>
            <w:t>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docPartBody>
    </w:docPart>
    <w:docPart>
      <w:docPartPr>
        <w:name w:val="32561A4F8C9A46A297DAEF190B29D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4A0DA-74DE-4056-8F05-07954EFA2A9C}"/>
      </w:docPartPr>
      <w:docPartBody>
        <w:p w:rsidR="00000000" w:rsidRDefault="0083388D">
          <w:pPr>
            <w:pStyle w:val="32561A4F8C9A46A297DAEF190B29D32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725572AD0E7435E9AD941B38F152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425DB-1BDC-47E0-A228-04DAF09D4F99}"/>
      </w:docPartPr>
      <w:docPartBody>
        <w:p w:rsidR="00000000" w:rsidRDefault="0083388D">
          <w:pPr>
            <w:pStyle w:val="0725572AD0E7435E9AD941B38F15205A"/>
          </w:pPr>
          <w:r>
            <w:t>[Dates From - To]</w:t>
          </w:r>
        </w:p>
      </w:docPartBody>
    </w:docPart>
    <w:docPart>
      <w:docPartPr>
        <w:name w:val="1A02A665C06E435D8168AA2437279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0090-D0FD-4081-AC9F-00396B8B8AE0}"/>
      </w:docPartPr>
      <w:docPartBody>
        <w:p w:rsidR="00000000" w:rsidRDefault="0083388D">
          <w:pPr>
            <w:pStyle w:val="1A02A665C06E435D8168AA2437279423"/>
          </w:pPr>
          <w:r>
            <w:t>[Company]</w:t>
          </w:r>
        </w:p>
      </w:docPartBody>
    </w:docPart>
    <w:docPart>
      <w:docPartPr>
        <w:name w:val="3850FB81F3C34334AC6DAB06CAE3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5A8D-7FDA-4889-BDAC-3CF92A45DBA1}"/>
      </w:docPartPr>
      <w:docPartBody>
        <w:p w:rsidR="00000000" w:rsidRDefault="0083388D">
          <w:pPr>
            <w:pStyle w:val="3850FB81F3C34334AC6DAB06CAE3B9CD"/>
          </w:pPr>
          <w:r>
            <w:t>[Position Held]</w:t>
          </w:r>
        </w:p>
      </w:docPartBody>
    </w:docPart>
    <w:docPart>
      <w:docPartPr>
        <w:name w:val="903199434168447FAFFB7CB6A8962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FBEFE-CE23-460F-9295-70EE7E6125A8}"/>
      </w:docPartPr>
      <w:docPartBody>
        <w:p w:rsidR="00356376" w:rsidRDefault="0083388D">
          <w:pPr>
            <w:pStyle w:val="ListBullet"/>
          </w:pPr>
          <w:r>
            <w:t>Click here to enter text.</w:t>
          </w:r>
        </w:p>
        <w:p w:rsidR="00356376" w:rsidRDefault="0083388D">
          <w:pPr>
            <w:pStyle w:val="ListBullet"/>
            <w:numPr>
              <w:ilvl w:val="0"/>
              <w:numId w:val="2"/>
            </w:numPr>
          </w:pPr>
          <w:r>
            <w:t xml:space="preserve">Click here to enter </w:t>
          </w:r>
          <w:r>
            <w:t>text</w:t>
          </w:r>
        </w:p>
        <w:p w:rsidR="00000000" w:rsidRDefault="0083388D">
          <w:pPr>
            <w:pStyle w:val="903199434168447FAFFB7CB6A896224C"/>
          </w:pPr>
          <w:r>
            <w:t>Click here to enter text</w:t>
          </w:r>
        </w:p>
      </w:docPartBody>
    </w:docPart>
    <w:docPart>
      <w:docPartPr>
        <w:name w:val="3454E05A46684B18AF655631E08E6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0662-A9DA-45A6-A24F-C8A55123D43A}"/>
      </w:docPartPr>
      <w:docPartBody>
        <w:p w:rsidR="00000000" w:rsidRDefault="0083388D">
          <w:pPr>
            <w:pStyle w:val="3454E05A46684B18AF655631E08E6FF0"/>
          </w:pPr>
          <w:r>
            <w:t>[School Name, Location</w:t>
          </w:r>
          <w:r>
            <w:t>]</w:t>
          </w:r>
        </w:p>
      </w:docPartBody>
    </w:docPart>
    <w:docPart>
      <w:docPartPr>
        <w:name w:val="5B35E8101FD84E59A2690FD7A4B8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34602-A9B9-46C4-BC03-D80164AC7A95}"/>
      </w:docPartPr>
      <w:docPartBody>
        <w:p w:rsidR="00000000" w:rsidRDefault="0083388D">
          <w:pPr>
            <w:pStyle w:val="5B35E8101FD84E59A2690FD7A4B83945"/>
          </w:pPr>
          <w:r>
            <w:t>[Degree]</w:t>
          </w:r>
        </w:p>
      </w:docPartBody>
    </w:docPart>
    <w:docPart>
      <w:docPartPr>
        <w:name w:val="27DBCE37F93E4830A017B12DBC97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8210-B0A8-46D0-8846-230B4BD4DB61}"/>
      </w:docPartPr>
      <w:docPartBody>
        <w:p w:rsidR="00356376" w:rsidRDefault="0083388D">
          <w:pPr>
            <w:pStyle w:val="ListBullet"/>
          </w:pPr>
          <w:r>
            <w:t>Click here to enter text.</w:t>
          </w:r>
        </w:p>
        <w:p w:rsidR="00000000" w:rsidRDefault="0083388D">
          <w:pPr>
            <w:pStyle w:val="27DBCE37F93E4830A017B12DBC976BA0"/>
          </w:pPr>
          <w:r>
            <w:t>Click here to enter text</w:t>
          </w:r>
        </w:p>
      </w:docPartBody>
    </w:docPart>
    <w:docPart>
      <w:docPartPr>
        <w:name w:val="7D2ED7D7CCA94DBBBB0E31D7784C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5BD72-4478-4200-861D-5D8C308783F1}"/>
      </w:docPartPr>
      <w:docPartBody>
        <w:p w:rsidR="00000000" w:rsidRDefault="0083388D">
          <w:pPr>
            <w:pStyle w:val="7D2ED7D7CCA94DBBBB0E31D7784CABC0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8D"/>
    <w:rsid w:val="0083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5F66D251543DABD947DF29999FE37">
    <w:name w:val="7425F66D251543DABD947DF29999FE3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561A4F8C9A46A297DAEF190B29D325">
    <w:name w:val="32561A4F8C9A46A297DAEF190B29D325"/>
  </w:style>
  <w:style w:type="paragraph" w:customStyle="1" w:styleId="0725572AD0E7435E9AD941B38F15205A">
    <w:name w:val="0725572AD0E7435E9AD941B38F15205A"/>
  </w:style>
  <w:style w:type="paragraph" w:customStyle="1" w:styleId="1A02A665C06E435D8168AA2437279423">
    <w:name w:val="1A02A665C06E435D8168AA2437279423"/>
  </w:style>
  <w:style w:type="paragraph" w:customStyle="1" w:styleId="3850FB81F3C34334AC6DAB06CAE3B9CD">
    <w:name w:val="3850FB81F3C34334AC6DAB06CAE3B9C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903199434168447FAFFB7CB6A896224C">
    <w:name w:val="903199434168447FAFFB7CB6A896224C"/>
  </w:style>
  <w:style w:type="paragraph" w:customStyle="1" w:styleId="3454E05A46684B18AF655631E08E6FF0">
    <w:name w:val="3454E05A46684B18AF655631E08E6FF0"/>
  </w:style>
  <w:style w:type="paragraph" w:customStyle="1" w:styleId="5B35E8101FD84E59A2690FD7A4B83945">
    <w:name w:val="5B35E8101FD84E59A2690FD7A4B83945"/>
  </w:style>
  <w:style w:type="paragraph" w:customStyle="1" w:styleId="27DBCE37F93E4830A017B12DBC976BA0">
    <w:name w:val="27DBCE37F93E4830A017B12DBC976BA0"/>
  </w:style>
  <w:style w:type="paragraph" w:customStyle="1" w:styleId="3214DE1D7CA94A69A146304CF533B0AC">
    <w:name w:val="3214DE1D7CA94A69A146304CF533B0AC"/>
  </w:style>
  <w:style w:type="paragraph" w:customStyle="1" w:styleId="7D2ED7D7CCA94DBBBB0E31D7784CABC0">
    <w:name w:val="7D2ED7D7CCA94DBBBB0E31D7784CA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1541015</Value>
      <Value>1541016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Use this resume when you want to arrange your information in chronological order. Write your cover letter on the matching template from the Simple design set for a polished and professional look. 
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OfficeOnlineVNext,OfflineBuild</PublishTargets>
    <TimesCloned xmlns="4873beb7-5857-4685-be1f-d57550cc96cc" xsi:nil="true"/>
    <AssetStart xmlns="4873beb7-5857-4685-be1f-d57550cc96cc">2012-03-08T00:28:00+00:00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>1000</RecommendationsModifier>
    <OriginAsset xmlns="4873beb7-5857-4685-be1f-d57550cc96cc" xsi:nil="true"/>
    <TPComponent xmlns="4873beb7-5857-4685-be1f-d57550cc96cc" xsi:nil="true"/>
    <AssetId xmlns="4873beb7-5857-4685-be1f-d57550cc96cc">TP102835060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827856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D2168-91D2-4E20-9781-C0D25663ED8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85E3BF-7DFF-424D-837E-A57323509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8239D3-2C0A-4CD2-A4B2-D1911A53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(Simple design)</Template>
  <TotalTime>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2024-06-16T15:30:00Z</dcterms:created>
  <dcterms:modified xsi:type="dcterms:W3CDTF">2024-06-16T15:36:00Z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